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DB" w:rsidRPr="00E11B42" w:rsidRDefault="007C7EDB" w:rsidP="007C7EDB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</w:p>
    <w:p w:rsidR="007C7EDB" w:rsidRPr="00E11B42" w:rsidRDefault="007C7EDB" w:rsidP="007C7EDB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  <w:r w:rsidRPr="00E11B42">
        <w:rPr>
          <w:rFonts w:ascii="Arial" w:hAnsi="Arial" w:cs="Arial"/>
          <w:b/>
          <w:sz w:val="20"/>
          <w:szCs w:val="20"/>
        </w:rPr>
        <w:t>Histórico de Revisões</w:t>
      </w:r>
    </w:p>
    <w:tbl>
      <w:tblPr>
        <w:tblW w:w="11119" w:type="dxa"/>
        <w:jc w:val="center"/>
        <w:tblLook w:val="0000"/>
      </w:tblPr>
      <w:tblGrid>
        <w:gridCol w:w="1583"/>
        <w:gridCol w:w="992"/>
        <w:gridCol w:w="6530"/>
        <w:gridCol w:w="2014"/>
      </w:tblGrid>
      <w:tr w:rsidR="007C7EDB" w:rsidRPr="00E11B42" w:rsidTr="00E11B4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</w:tr>
      <w:tr w:rsidR="007C7EDB" w:rsidRPr="00E11B42" w:rsidTr="00E11B4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E11B42" w:rsidP="00E11B4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25/03</w:t>
            </w:r>
            <w:r w:rsidR="00A37D7A" w:rsidRPr="00E11B42">
              <w:rPr>
                <w:rFonts w:ascii="Arial" w:hAnsi="Arial" w:cs="Arial"/>
                <w:sz w:val="20"/>
                <w:szCs w:val="20"/>
              </w:rPr>
              <w:t>/201</w:t>
            </w:r>
            <w:r w:rsidRPr="00E11B4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A37D7A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Paulo Nunes</w:t>
            </w:r>
          </w:p>
        </w:tc>
      </w:tr>
      <w:tr w:rsidR="007C7EDB" w:rsidRPr="00E11B42" w:rsidTr="00E11B4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EDB" w:rsidRPr="00E11B42" w:rsidTr="00E11B4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EDB" w:rsidRPr="00E11B42" w:rsidTr="00E11B4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ind w:right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Pr="00E11B42" w:rsidRDefault="007C7EDB" w:rsidP="00264AF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1C05" w:rsidRPr="00E11B42" w:rsidRDefault="00B11C05" w:rsidP="00C7121A">
      <w:pPr>
        <w:rPr>
          <w:rFonts w:ascii="Arial" w:hAnsi="Arial" w:cs="Arial"/>
          <w:sz w:val="20"/>
          <w:szCs w:val="20"/>
        </w:rPr>
      </w:pPr>
    </w:p>
    <w:p w:rsidR="00C7121A" w:rsidRPr="00E11B42" w:rsidRDefault="00C7121A" w:rsidP="00C7121A">
      <w:pPr>
        <w:rPr>
          <w:rFonts w:ascii="Arial" w:hAnsi="Arial" w:cs="Arial"/>
          <w:sz w:val="20"/>
          <w:szCs w:val="20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2"/>
        <w:gridCol w:w="2686"/>
        <w:gridCol w:w="1708"/>
        <w:gridCol w:w="1701"/>
      </w:tblGrid>
      <w:tr w:rsidR="00B11C05" w:rsidRPr="00E11B42" w:rsidTr="00342E06">
        <w:tc>
          <w:tcPr>
            <w:tcW w:w="4112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2686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11B42">
              <w:rPr>
                <w:rFonts w:ascii="Arial" w:hAnsi="Arial" w:cs="Arial"/>
                <w:b/>
                <w:sz w:val="20"/>
                <w:szCs w:val="20"/>
              </w:rPr>
              <w:t>Tipo(</w:t>
            </w:r>
            <w:proofErr w:type="gramEnd"/>
            <w:r w:rsidRPr="00E11B42">
              <w:rPr>
                <w:rFonts w:ascii="Arial" w:hAnsi="Arial" w:cs="Arial"/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08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B11C05" w:rsidRPr="00E11B42" w:rsidRDefault="00B11C05" w:rsidP="00342E0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1B42">
              <w:rPr>
                <w:rFonts w:ascii="Arial" w:hAnsi="Arial" w:cs="Arial"/>
                <w:b/>
                <w:sz w:val="20"/>
                <w:szCs w:val="20"/>
              </w:rPr>
              <w:t>Complexidade</w:t>
            </w:r>
          </w:p>
        </w:tc>
      </w:tr>
      <w:tr w:rsidR="00A37D7A" w:rsidRPr="00E11B42" w:rsidTr="00342E06">
        <w:trPr>
          <w:trHeight w:val="907"/>
        </w:trPr>
        <w:tc>
          <w:tcPr>
            <w:tcW w:w="4112" w:type="dxa"/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[RF001] – O Sistema deve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permitir</w:t>
            </w:r>
            <w:r w:rsidR="00D2534B" w:rsidRPr="00E11B42">
              <w:rPr>
                <w:rFonts w:ascii="Arial" w:hAnsi="Arial" w:cs="Arial"/>
                <w:sz w:val="20"/>
                <w:szCs w:val="20"/>
              </w:rPr>
              <w:t xml:space="preserve"> um cadastro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 de clientes,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e sua manutenção.</w:t>
            </w:r>
          </w:p>
        </w:tc>
        <w:tc>
          <w:tcPr>
            <w:tcW w:w="2686" w:type="dxa"/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37D7A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[RF002] – O Sistema deve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permitir</w:t>
            </w:r>
            <w:r w:rsidR="00D2534B" w:rsidRPr="00E11B42">
              <w:rPr>
                <w:rFonts w:ascii="Arial" w:hAnsi="Arial" w:cs="Arial"/>
                <w:sz w:val="20"/>
                <w:szCs w:val="20"/>
              </w:rPr>
              <w:t xml:space="preserve"> cadastro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produtos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31863" w:rsidRPr="00E11B42">
              <w:rPr>
                <w:rFonts w:ascii="Arial" w:hAnsi="Arial" w:cs="Arial"/>
                <w:sz w:val="20"/>
                <w:szCs w:val="20"/>
              </w:rPr>
              <w:t>e sua manutenção.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37D7A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[RF003] – O Sistema deve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permitir a realização de vendas.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37D7A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 xml:space="preserve">[RF004] – O Sistema deve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permitir a manutenção do estoque.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37D7A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[RF005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] – O Sistema deve permitir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1BBD" w:rsidRPr="00E11B42">
              <w:rPr>
                <w:rFonts w:ascii="Arial" w:hAnsi="Arial" w:cs="Arial"/>
                <w:sz w:val="20"/>
                <w:szCs w:val="20"/>
              </w:rPr>
              <w:t>relatórios de acordo com os filtros selecionados.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Funcional</w:t>
            </w: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A37D7A" w:rsidRPr="00E11B42" w:rsidRDefault="00A37D7A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D7A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2534B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 w:rsidR="00E11B42" w:rsidRPr="00E11B42">
              <w:rPr>
                <w:rFonts w:ascii="Arial" w:hAnsi="Arial" w:cs="Arial"/>
                <w:sz w:val="20"/>
                <w:szCs w:val="20"/>
              </w:rPr>
              <w:t>001</w:t>
            </w:r>
            <w:r w:rsidRPr="00E11B42">
              <w:rPr>
                <w:rFonts w:ascii="Arial" w:hAnsi="Arial" w:cs="Arial"/>
                <w:sz w:val="20"/>
                <w:szCs w:val="20"/>
              </w:rPr>
              <w:t>] – O Sistema deve ser implementado com J</w:t>
            </w:r>
            <w:r w:rsidR="00BA74E9"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2534B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 w:rsidR="00BA74E9">
              <w:rPr>
                <w:rFonts w:ascii="Arial" w:hAnsi="Arial" w:cs="Arial"/>
                <w:sz w:val="20"/>
                <w:szCs w:val="20"/>
              </w:rPr>
              <w:t>002</w:t>
            </w:r>
            <w:r w:rsidRPr="00E11B42">
              <w:rPr>
                <w:rFonts w:ascii="Arial" w:hAnsi="Arial" w:cs="Arial"/>
                <w:sz w:val="20"/>
                <w:szCs w:val="20"/>
              </w:rPr>
              <w:t xml:space="preserve">] – O Sistema deve ser conectado ao </w:t>
            </w:r>
            <w:proofErr w:type="spellStart"/>
            <w:proofErr w:type="gramStart"/>
            <w:r w:rsidRPr="00E11B42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proofErr w:type="gramEnd"/>
            <w:r w:rsidRPr="00E11B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2534B" w:rsidRPr="00E11B42" w:rsidTr="00342E06">
        <w:trPr>
          <w:trHeight w:val="907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[RNF</w:t>
            </w:r>
            <w:r w:rsidR="00BA74E9">
              <w:rPr>
                <w:rFonts w:ascii="Arial" w:hAnsi="Arial" w:cs="Arial"/>
                <w:sz w:val="20"/>
                <w:szCs w:val="20"/>
              </w:rPr>
              <w:t>003</w:t>
            </w:r>
            <w:r w:rsidRPr="00E11B42">
              <w:rPr>
                <w:rFonts w:ascii="Arial" w:hAnsi="Arial" w:cs="Arial"/>
                <w:sz w:val="20"/>
                <w:szCs w:val="20"/>
              </w:rPr>
              <w:t>] – O Sistema deve ser executado em plataforma desktop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Requisito Não Funcional</w:t>
            </w:r>
          </w:p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</w:p>
          <w:p w:rsidR="00D2534B" w:rsidRPr="00E11B42" w:rsidRDefault="00D2534B" w:rsidP="00342E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34B" w:rsidRPr="00E11B42" w:rsidRDefault="00342E06" w:rsidP="00342E06">
            <w:pPr>
              <w:rPr>
                <w:rFonts w:ascii="Arial" w:hAnsi="Arial" w:cs="Arial"/>
                <w:sz w:val="20"/>
                <w:szCs w:val="20"/>
              </w:rPr>
            </w:pPr>
            <w:r w:rsidRPr="00E11B42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3554D8" w:rsidRPr="00E11B42" w:rsidRDefault="003554D8" w:rsidP="00342E06">
      <w:pPr>
        <w:rPr>
          <w:rFonts w:ascii="Arial" w:hAnsi="Arial" w:cs="Arial"/>
          <w:sz w:val="20"/>
          <w:szCs w:val="20"/>
        </w:rPr>
      </w:pPr>
    </w:p>
    <w:sectPr w:rsidR="003554D8" w:rsidRPr="00E11B42" w:rsidSect="005A69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743" w:rsidRDefault="00EC5743" w:rsidP="003845A1">
      <w:r>
        <w:separator/>
      </w:r>
    </w:p>
  </w:endnote>
  <w:endnote w:type="continuationSeparator" w:id="0">
    <w:p w:rsidR="00EC5743" w:rsidRDefault="00EC5743" w:rsidP="0038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743" w:rsidRDefault="00EC5743" w:rsidP="003845A1">
      <w:r>
        <w:separator/>
      </w:r>
    </w:p>
  </w:footnote>
  <w:footnote w:type="continuationSeparator" w:id="0">
    <w:p w:rsidR="00EC5743" w:rsidRDefault="00EC5743" w:rsidP="00384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5A1" w:rsidRDefault="003845A1" w:rsidP="003845A1">
    <w:pPr>
      <w:pStyle w:val="Cabealho"/>
    </w:pPr>
    <w:r>
      <w:t>Nome do P</w:t>
    </w:r>
    <w:r w:rsidR="00A37D7A">
      <w:t>rojeto/ Módulo de Sis</w:t>
    </w:r>
    <w:r w:rsidR="00E11B42">
      <w:t>tema: Sistema de venda e serviços de livraria</w:t>
    </w:r>
  </w:p>
  <w:p w:rsidR="003845A1" w:rsidRDefault="003845A1">
    <w:pPr>
      <w:pStyle w:val="Cabealho"/>
    </w:pPr>
  </w:p>
  <w:p w:rsidR="003845A1" w:rsidRDefault="003845A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BBD"/>
    <w:rsid w:val="000070F6"/>
    <w:rsid w:val="00012670"/>
    <w:rsid w:val="000D6561"/>
    <w:rsid w:val="001109EE"/>
    <w:rsid w:val="00124A8B"/>
    <w:rsid w:val="001729FF"/>
    <w:rsid w:val="001D1BBD"/>
    <w:rsid w:val="001F18DB"/>
    <w:rsid w:val="0020628C"/>
    <w:rsid w:val="00264AF4"/>
    <w:rsid w:val="00266026"/>
    <w:rsid w:val="002816E9"/>
    <w:rsid w:val="002819D8"/>
    <w:rsid w:val="002C784E"/>
    <w:rsid w:val="00342E06"/>
    <w:rsid w:val="003554D8"/>
    <w:rsid w:val="00370930"/>
    <w:rsid w:val="0038216E"/>
    <w:rsid w:val="003845A1"/>
    <w:rsid w:val="003E0C3B"/>
    <w:rsid w:val="003E7DBE"/>
    <w:rsid w:val="003F7673"/>
    <w:rsid w:val="00426BE4"/>
    <w:rsid w:val="00447338"/>
    <w:rsid w:val="00456B8B"/>
    <w:rsid w:val="004A2FD5"/>
    <w:rsid w:val="004A7C15"/>
    <w:rsid w:val="00564C09"/>
    <w:rsid w:val="00583137"/>
    <w:rsid w:val="005A6975"/>
    <w:rsid w:val="005F5C22"/>
    <w:rsid w:val="005F6D1C"/>
    <w:rsid w:val="0066185A"/>
    <w:rsid w:val="00665E61"/>
    <w:rsid w:val="00686C2B"/>
    <w:rsid w:val="006E52CF"/>
    <w:rsid w:val="007A5029"/>
    <w:rsid w:val="007C7EDB"/>
    <w:rsid w:val="00831032"/>
    <w:rsid w:val="008335B2"/>
    <w:rsid w:val="008462DD"/>
    <w:rsid w:val="0088343E"/>
    <w:rsid w:val="008A25C9"/>
    <w:rsid w:val="008B74FE"/>
    <w:rsid w:val="008D6B90"/>
    <w:rsid w:val="008F60DE"/>
    <w:rsid w:val="009075ED"/>
    <w:rsid w:val="00956AFA"/>
    <w:rsid w:val="009A2ABD"/>
    <w:rsid w:val="009B53E2"/>
    <w:rsid w:val="009C4C97"/>
    <w:rsid w:val="009D783B"/>
    <w:rsid w:val="00A252DC"/>
    <w:rsid w:val="00A37D7A"/>
    <w:rsid w:val="00A83D26"/>
    <w:rsid w:val="00AA53F9"/>
    <w:rsid w:val="00AA6893"/>
    <w:rsid w:val="00B11C05"/>
    <w:rsid w:val="00BA74E9"/>
    <w:rsid w:val="00BE7E06"/>
    <w:rsid w:val="00BF0CFC"/>
    <w:rsid w:val="00C15656"/>
    <w:rsid w:val="00C621DC"/>
    <w:rsid w:val="00C7121A"/>
    <w:rsid w:val="00D2534B"/>
    <w:rsid w:val="00D35CF0"/>
    <w:rsid w:val="00D419EA"/>
    <w:rsid w:val="00D432B2"/>
    <w:rsid w:val="00D54505"/>
    <w:rsid w:val="00D64D64"/>
    <w:rsid w:val="00D9022F"/>
    <w:rsid w:val="00D9287F"/>
    <w:rsid w:val="00DA2742"/>
    <w:rsid w:val="00DA4428"/>
    <w:rsid w:val="00DF0744"/>
    <w:rsid w:val="00E11B42"/>
    <w:rsid w:val="00E831C4"/>
    <w:rsid w:val="00E90B44"/>
    <w:rsid w:val="00EC5743"/>
    <w:rsid w:val="00F31863"/>
    <w:rsid w:val="00F35EAF"/>
    <w:rsid w:val="00F53218"/>
    <w:rsid w:val="00FA5A32"/>
    <w:rsid w:val="00FB295A"/>
    <w:rsid w:val="00FB360B"/>
    <w:rsid w:val="00FD7AD8"/>
    <w:rsid w:val="00FF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8D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eez\AppData\Local\Temp\Temp1_Templates%20Documenta&#231;&#227;o(1).zip\Templates\Modelo%20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Requisitos</Template>
  <TotalTime>0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Nuneez</dc:creator>
  <cp:lastModifiedBy>Nuneez</cp:lastModifiedBy>
  <cp:revision>2</cp:revision>
  <dcterms:created xsi:type="dcterms:W3CDTF">2017-03-25T16:11:00Z</dcterms:created>
  <dcterms:modified xsi:type="dcterms:W3CDTF">2017-03-25T16:11:00Z</dcterms:modified>
</cp:coreProperties>
</file>