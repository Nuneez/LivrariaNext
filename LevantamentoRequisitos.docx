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EDB" w:rsidRPr="00E11B42" w:rsidRDefault="007C7EDB" w:rsidP="007C7EDB">
      <w:pPr>
        <w:spacing w:before="60" w:after="60"/>
        <w:jc w:val="center"/>
        <w:rPr>
          <w:rFonts w:ascii="Arial" w:hAnsi="Arial" w:cs="Arial"/>
          <w:b/>
          <w:sz w:val="20"/>
          <w:szCs w:val="20"/>
        </w:rPr>
      </w:pPr>
    </w:p>
    <w:p w:rsidR="007C7EDB" w:rsidRPr="00E11B42" w:rsidRDefault="007C7EDB" w:rsidP="007C7EDB">
      <w:pPr>
        <w:spacing w:before="60" w:after="60"/>
        <w:jc w:val="center"/>
        <w:rPr>
          <w:rFonts w:ascii="Arial" w:hAnsi="Arial" w:cs="Arial"/>
          <w:b/>
          <w:sz w:val="20"/>
          <w:szCs w:val="20"/>
        </w:rPr>
      </w:pPr>
      <w:r w:rsidRPr="00E11B42">
        <w:rPr>
          <w:rFonts w:ascii="Arial" w:hAnsi="Arial" w:cs="Arial"/>
          <w:b/>
          <w:sz w:val="20"/>
          <w:szCs w:val="20"/>
        </w:rPr>
        <w:t>Histórico de Revisões</w:t>
      </w:r>
    </w:p>
    <w:tbl>
      <w:tblPr>
        <w:tblW w:w="10364" w:type="dxa"/>
        <w:jc w:val="center"/>
        <w:tblInd w:w="373" w:type="dxa"/>
        <w:tblLook w:val="0000"/>
      </w:tblPr>
      <w:tblGrid>
        <w:gridCol w:w="1217"/>
        <w:gridCol w:w="992"/>
        <w:gridCol w:w="6524"/>
        <w:gridCol w:w="1631"/>
      </w:tblGrid>
      <w:tr w:rsidR="007C7EDB" w:rsidRPr="00E11B42" w:rsidTr="0079362F">
        <w:trPr>
          <w:jc w:val="center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Pr="00E11B42" w:rsidRDefault="007C7EDB" w:rsidP="00264AF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Pr="00E11B42" w:rsidRDefault="007C7EDB" w:rsidP="00264AF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Versão</w:t>
            </w:r>
          </w:p>
        </w:tc>
        <w:tc>
          <w:tcPr>
            <w:tcW w:w="6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Pr="00E11B42" w:rsidRDefault="007C7EDB" w:rsidP="00264AF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Pr="00E11B42" w:rsidRDefault="007C7EDB" w:rsidP="00264AF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Autor</w:t>
            </w:r>
          </w:p>
        </w:tc>
      </w:tr>
      <w:tr w:rsidR="007C7EDB" w:rsidRPr="00E11B42" w:rsidTr="0079362F">
        <w:trPr>
          <w:jc w:val="center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Pr="00E11B42" w:rsidRDefault="00E11B42" w:rsidP="00E11B42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25/03</w:t>
            </w:r>
            <w:r w:rsidR="00A37D7A" w:rsidRPr="00E11B42">
              <w:rPr>
                <w:rFonts w:ascii="Arial" w:hAnsi="Arial" w:cs="Arial"/>
                <w:sz w:val="20"/>
                <w:szCs w:val="20"/>
              </w:rPr>
              <w:t>/201</w:t>
            </w:r>
            <w:r w:rsidRPr="00E11B4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Pr="00E11B42" w:rsidRDefault="00A37D7A" w:rsidP="00264AF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1.0.0</w:t>
            </w:r>
          </w:p>
        </w:tc>
        <w:tc>
          <w:tcPr>
            <w:tcW w:w="6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Pr="00E11B42" w:rsidRDefault="00A37D7A" w:rsidP="00264AF4">
            <w:pPr>
              <w:ind w:right="60"/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Criação do documento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Pr="00E11B42" w:rsidRDefault="00A37D7A" w:rsidP="00264AF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Paulo Nunes</w:t>
            </w:r>
          </w:p>
        </w:tc>
      </w:tr>
      <w:tr w:rsidR="007C7EDB" w:rsidRPr="00E11B42" w:rsidTr="0079362F">
        <w:trPr>
          <w:jc w:val="center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Pr="00E11B42" w:rsidRDefault="007C7EDB" w:rsidP="00264AF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Pr="00E11B42" w:rsidRDefault="007C7EDB" w:rsidP="00264AF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Pr="00E11B42" w:rsidRDefault="007C7EDB" w:rsidP="00264AF4">
            <w:pPr>
              <w:ind w:right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Pr="00E11B42" w:rsidRDefault="007C7EDB" w:rsidP="00264AF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7EDB" w:rsidRPr="00E11B42" w:rsidTr="0079362F">
        <w:trPr>
          <w:jc w:val="center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Pr="00E11B42" w:rsidRDefault="007C7EDB" w:rsidP="00264AF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Pr="00E11B42" w:rsidRDefault="007C7EDB" w:rsidP="00264AF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Pr="00E11B42" w:rsidRDefault="007C7EDB" w:rsidP="00264AF4">
            <w:pPr>
              <w:ind w:right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Pr="00E11B42" w:rsidRDefault="007C7EDB" w:rsidP="00264AF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7EDB" w:rsidRPr="00E11B42" w:rsidTr="0079362F">
        <w:trPr>
          <w:jc w:val="center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Pr="00E11B42" w:rsidRDefault="007C7EDB" w:rsidP="00264AF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Pr="00E11B42" w:rsidRDefault="007C7EDB" w:rsidP="00264AF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Pr="00E11B42" w:rsidRDefault="007C7EDB" w:rsidP="00264AF4">
            <w:pPr>
              <w:ind w:right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Pr="00E11B42" w:rsidRDefault="007C7EDB" w:rsidP="00264AF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1C05" w:rsidRPr="00E11B42" w:rsidRDefault="00B11C05" w:rsidP="00C7121A">
      <w:pPr>
        <w:rPr>
          <w:rFonts w:ascii="Arial" w:hAnsi="Arial" w:cs="Arial"/>
          <w:sz w:val="20"/>
          <w:szCs w:val="20"/>
        </w:rPr>
      </w:pPr>
    </w:p>
    <w:p w:rsidR="00C7121A" w:rsidRPr="00E11B42" w:rsidRDefault="00C7121A" w:rsidP="00C7121A">
      <w:pPr>
        <w:rPr>
          <w:rFonts w:ascii="Arial" w:hAnsi="Arial" w:cs="Arial"/>
          <w:sz w:val="20"/>
          <w:szCs w:val="20"/>
        </w:rPr>
      </w:pPr>
    </w:p>
    <w:tbl>
      <w:tblPr>
        <w:tblW w:w="1034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970"/>
        <w:gridCol w:w="3260"/>
        <w:gridCol w:w="1418"/>
        <w:gridCol w:w="1701"/>
      </w:tblGrid>
      <w:tr w:rsidR="00B11C05" w:rsidRPr="00E11B42" w:rsidTr="0079362F">
        <w:tc>
          <w:tcPr>
            <w:tcW w:w="3970" w:type="dxa"/>
            <w:shd w:val="clear" w:color="auto" w:fill="E6E6E6"/>
            <w:vAlign w:val="center"/>
          </w:tcPr>
          <w:p w:rsidR="00B11C05" w:rsidRPr="00E11B42" w:rsidRDefault="00B11C05" w:rsidP="00342E0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1B42">
              <w:rPr>
                <w:rFonts w:ascii="Arial" w:hAnsi="Arial" w:cs="Arial"/>
                <w:b/>
                <w:sz w:val="20"/>
                <w:szCs w:val="20"/>
              </w:rPr>
              <w:t>Requisito</w:t>
            </w:r>
          </w:p>
        </w:tc>
        <w:tc>
          <w:tcPr>
            <w:tcW w:w="3260" w:type="dxa"/>
            <w:shd w:val="clear" w:color="auto" w:fill="E6E6E6"/>
            <w:vAlign w:val="center"/>
          </w:tcPr>
          <w:p w:rsidR="00B11C05" w:rsidRPr="00E11B42" w:rsidRDefault="00B11C05" w:rsidP="00342E06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E11B42">
              <w:rPr>
                <w:rFonts w:ascii="Arial" w:hAnsi="Arial" w:cs="Arial"/>
                <w:b/>
                <w:sz w:val="20"/>
                <w:szCs w:val="20"/>
              </w:rPr>
              <w:t>Tipo(</w:t>
            </w:r>
            <w:proofErr w:type="gramEnd"/>
            <w:r w:rsidRPr="00E11B42">
              <w:rPr>
                <w:rFonts w:ascii="Arial" w:hAnsi="Arial" w:cs="Arial"/>
                <w:b/>
                <w:sz w:val="20"/>
                <w:szCs w:val="20"/>
              </w:rPr>
              <w:t>Funcional/Não Funcional)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B11C05" w:rsidRPr="00E11B42" w:rsidRDefault="00B11C05" w:rsidP="00342E0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1B42">
              <w:rPr>
                <w:rFonts w:ascii="Arial" w:hAnsi="Arial" w:cs="Arial"/>
                <w:b/>
                <w:sz w:val="20"/>
                <w:szCs w:val="20"/>
              </w:rPr>
              <w:t>Importância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B11C05" w:rsidRPr="00E11B42" w:rsidRDefault="00B11C05" w:rsidP="00342E0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1B42">
              <w:rPr>
                <w:rFonts w:ascii="Arial" w:hAnsi="Arial" w:cs="Arial"/>
                <w:b/>
                <w:sz w:val="20"/>
                <w:szCs w:val="20"/>
              </w:rPr>
              <w:t>Complexidade</w:t>
            </w:r>
          </w:p>
        </w:tc>
      </w:tr>
      <w:tr w:rsidR="00A37D7A" w:rsidRPr="00E11B42" w:rsidTr="0079362F">
        <w:trPr>
          <w:trHeight w:val="907"/>
        </w:trPr>
        <w:tc>
          <w:tcPr>
            <w:tcW w:w="3970" w:type="dxa"/>
            <w:vAlign w:val="center"/>
          </w:tcPr>
          <w:p w:rsidR="00A37D7A" w:rsidRPr="00E11B42" w:rsidRDefault="00A37D7A" w:rsidP="00991878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 xml:space="preserve">[RF001] – O Sistema deve </w:t>
            </w:r>
            <w:r w:rsidR="00991878">
              <w:rPr>
                <w:rFonts w:ascii="Arial" w:hAnsi="Arial" w:cs="Arial"/>
                <w:sz w:val="20"/>
                <w:szCs w:val="20"/>
              </w:rPr>
              <w:t>promover o</w:t>
            </w:r>
            <w:r w:rsidR="00D2534B" w:rsidRPr="00E11B42">
              <w:rPr>
                <w:rFonts w:ascii="Arial" w:hAnsi="Arial" w:cs="Arial"/>
                <w:sz w:val="20"/>
                <w:szCs w:val="20"/>
              </w:rPr>
              <w:t xml:space="preserve"> cadastro</w:t>
            </w:r>
            <w:r w:rsidRPr="00E11B42">
              <w:rPr>
                <w:rFonts w:ascii="Arial" w:hAnsi="Arial" w:cs="Arial"/>
                <w:sz w:val="20"/>
                <w:szCs w:val="20"/>
              </w:rPr>
              <w:t xml:space="preserve"> de clientes, </w:t>
            </w:r>
            <w:r w:rsidR="00F31863" w:rsidRPr="00E11B42">
              <w:rPr>
                <w:rFonts w:ascii="Arial" w:hAnsi="Arial" w:cs="Arial"/>
                <w:sz w:val="20"/>
                <w:szCs w:val="20"/>
              </w:rPr>
              <w:t>e sua</w:t>
            </w:r>
            <w:r w:rsidR="00991878">
              <w:rPr>
                <w:rFonts w:ascii="Arial" w:hAnsi="Arial" w:cs="Arial"/>
                <w:sz w:val="20"/>
                <w:szCs w:val="20"/>
              </w:rPr>
              <w:t>s</w:t>
            </w:r>
            <w:r w:rsidR="00F31863" w:rsidRPr="00E11B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91878">
              <w:rPr>
                <w:rFonts w:ascii="Arial" w:hAnsi="Arial" w:cs="Arial"/>
                <w:sz w:val="20"/>
                <w:szCs w:val="20"/>
              </w:rPr>
              <w:t>manipulações de dados (CRUD)</w:t>
            </w:r>
            <w:r w:rsidR="00F31863" w:rsidRPr="00E11B4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260" w:type="dxa"/>
            <w:vAlign w:val="bottom"/>
          </w:tcPr>
          <w:p w:rsidR="00A37D7A" w:rsidRPr="00E11B42" w:rsidRDefault="00A37D7A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Requisito Funcional</w:t>
            </w:r>
          </w:p>
          <w:p w:rsidR="00A37D7A" w:rsidRPr="00E11B42" w:rsidRDefault="00A37D7A" w:rsidP="00342E06">
            <w:pPr>
              <w:rPr>
                <w:rFonts w:ascii="Arial" w:hAnsi="Arial" w:cs="Arial"/>
                <w:sz w:val="20"/>
                <w:szCs w:val="20"/>
              </w:rPr>
            </w:pPr>
          </w:p>
          <w:p w:rsidR="00A37D7A" w:rsidRPr="00E11B42" w:rsidRDefault="00A37D7A" w:rsidP="00342E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37D7A" w:rsidRPr="00E11B42" w:rsidRDefault="00342E06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1701" w:type="dxa"/>
            <w:vAlign w:val="center"/>
          </w:tcPr>
          <w:p w:rsidR="00A37D7A" w:rsidRPr="00E11B42" w:rsidRDefault="000F0FBA" w:rsidP="00342E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A37D7A" w:rsidRPr="00E11B42" w:rsidTr="0079362F">
        <w:trPr>
          <w:trHeight w:val="907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D7A" w:rsidRPr="00E11B42" w:rsidRDefault="00A37D7A" w:rsidP="000F0FBA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 xml:space="preserve">[RF002] – </w:t>
            </w:r>
            <w:r w:rsidR="000F0FBA" w:rsidRPr="00E11B42">
              <w:rPr>
                <w:rFonts w:ascii="Arial" w:hAnsi="Arial" w:cs="Arial"/>
                <w:sz w:val="20"/>
                <w:szCs w:val="20"/>
              </w:rPr>
              <w:t xml:space="preserve">O Sistema deve </w:t>
            </w:r>
            <w:r w:rsidR="000F0FBA">
              <w:rPr>
                <w:rFonts w:ascii="Arial" w:hAnsi="Arial" w:cs="Arial"/>
                <w:sz w:val="20"/>
                <w:szCs w:val="20"/>
              </w:rPr>
              <w:t>promover o</w:t>
            </w:r>
            <w:r w:rsidR="000F0FBA" w:rsidRPr="00E11B42">
              <w:rPr>
                <w:rFonts w:ascii="Arial" w:hAnsi="Arial" w:cs="Arial"/>
                <w:sz w:val="20"/>
                <w:szCs w:val="20"/>
              </w:rPr>
              <w:t xml:space="preserve"> cadastro de </w:t>
            </w:r>
            <w:r w:rsidR="000F0FBA">
              <w:rPr>
                <w:rFonts w:ascii="Arial" w:hAnsi="Arial" w:cs="Arial"/>
                <w:sz w:val="20"/>
                <w:szCs w:val="20"/>
              </w:rPr>
              <w:t>produtos</w:t>
            </w:r>
            <w:r w:rsidR="000F0FBA" w:rsidRPr="00E11B42">
              <w:rPr>
                <w:rFonts w:ascii="Arial" w:hAnsi="Arial" w:cs="Arial"/>
                <w:sz w:val="20"/>
                <w:szCs w:val="20"/>
              </w:rPr>
              <w:t>, e sua</w:t>
            </w:r>
            <w:r w:rsidR="000F0FBA">
              <w:rPr>
                <w:rFonts w:ascii="Arial" w:hAnsi="Arial" w:cs="Arial"/>
                <w:sz w:val="20"/>
                <w:szCs w:val="20"/>
              </w:rPr>
              <w:t>s</w:t>
            </w:r>
            <w:r w:rsidR="000F0FBA" w:rsidRPr="00E11B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0FBA">
              <w:rPr>
                <w:rFonts w:ascii="Arial" w:hAnsi="Arial" w:cs="Arial"/>
                <w:sz w:val="20"/>
                <w:szCs w:val="20"/>
              </w:rPr>
              <w:t>manipulações de dados (CRUD)</w:t>
            </w:r>
            <w:r w:rsidR="000F0FBA" w:rsidRPr="00E11B4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37D7A" w:rsidRPr="00E11B42" w:rsidRDefault="00A37D7A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Requisito Funcional</w:t>
            </w:r>
          </w:p>
          <w:p w:rsidR="00A37D7A" w:rsidRPr="00E11B42" w:rsidRDefault="00A37D7A" w:rsidP="00342E06">
            <w:pPr>
              <w:rPr>
                <w:rFonts w:ascii="Arial" w:hAnsi="Arial" w:cs="Arial"/>
                <w:sz w:val="20"/>
                <w:szCs w:val="20"/>
              </w:rPr>
            </w:pPr>
          </w:p>
          <w:p w:rsidR="00A37D7A" w:rsidRPr="00E11B42" w:rsidRDefault="00A37D7A" w:rsidP="00342E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D7A" w:rsidRPr="00E11B42" w:rsidRDefault="00342E06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D7A" w:rsidRPr="00E11B42" w:rsidRDefault="000F0FBA" w:rsidP="00342E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A37D7A" w:rsidRPr="00E11B42" w:rsidTr="0079362F">
        <w:trPr>
          <w:trHeight w:val="907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D7A" w:rsidRPr="00E11B42" w:rsidRDefault="00A37D7A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 xml:space="preserve">[RF003] – </w:t>
            </w:r>
            <w:r w:rsidR="00D16CFC" w:rsidRPr="00E11B42">
              <w:rPr>
                <w:rFonts w:ascii="Arial" w:hAnsi="Arial" w:cs="Arial"/>
                <w:sz w:val="20"/>
                <w:szCs w:val="20"/>
              </w:rPr>
              <w:t xml:space="preserve">O Sistema deve </w:t>
            </w:r>
            <w:r w:rsidR="00D16CFC">
              <w:rPr>
                <w:rFonts w:ascii="Arial" w:hAnsi="Arial" w:cs="Arial"/>
                <w:sz w:val="20"/>
                <w:szCs w:val="20"/>
              </w:rPr>
              <w:t xml:space="preserve">promover </w:t>
            </w:r>
            <w:r w:rsidR="001D1BBD" w:rsidRPr="00E11B42">
              <w:rPr>
                <w:rFonts w:ascii="Arial" w:hAnsi="Arial" w:cs="Arial"/>
                <w:sz w:val="20"/>
                <w:szCs w:val="20"/>
              </w:rPr>
              <w:t>a realização de vendas.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37D7A" w:rsidRPr="00E11B42" w:rsidRDefault="00A37D7A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Requisito Funcional</w:t>
            </w:r>
          </w:p>
          <w:p w:rsidR="00A37D7A" w:rsidRPr="00E11B42" w:rsidRDefault="00A37D7A" w:rsidP="00342E06">
            <w:pPr>
              <w:rPr>
                <w:rFonts w:ascii="Arial" w:hAnsi="Arial" w:cs="Arial"/>
                <w:sz w:val="20"/>
                <w:szCs w:val="20"/>
              </w:rPr>
            </w:pPr>
          </w:p>
          <w:p w:rsidR="00A37D7A" w:rsidRPr="00E11B42" w:rsidRDefault="00A37D7A" w:rsidP="00342E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D7A" w:rsidRPr="00E11B42" w:rsidRDefault="00342E06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D7A" w:rsidRPr="00E11B42" w:rsidRDefault="000F0FBA" w:rsidP="00342E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A37D7A" w:rsidRPr="00E11B42" w:rsidTr="0079362F">
        <w:trPr>
          <w:trHeight w:val="907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D7A" w:rsidRPr="00E11B42" w:rsidRDefault="00A37D7A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 xml:space="preserve">[RF004] – </w:t>
            </w:r>
            <w:r w:rsidR="00D16CFC" w:rsidRPr="00E11B42">
              <w:rPr>
                <w:rFonts w:ascii="Arial" w:hAnsi="Arial" w:cs="Arial"/>
                <w:sz w:val="20"/>
                <w:szCs w:val="20"/>
              </w:rPr>
              <w:t xml:space="preserve">O Sistema deve </w:t>
            </w:r>
            <w:r w:rsidR="00D16CFC">
              <w:rPr>
                <w:rFonts w:ascii="Arial" w:hAnsi="Arial" w:cs="Arial"/>
                <w:sz w:val="20"/>
                <w:szCs w:val="20"/>
              </w:rPr>
              <w:t xml:space="preserve">promover </w:t>
            </w:r>
            <w:r w:rsidR="001D1BBD" w:rsidRPr="00E11B42">
              <w:rPr>
                <w:rFonts w:ascii="Arial" w:hAnsi="Arial" w:cs="Arial"/>
                <w:sz w:val="20"/>
                <w:szCs w:val="20"/>
              </w:rPr>
              <w:t>a manutenção do estoque.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37D7A" w:rsidRPr="00E11B42" w:rsidRDefault="00A37D7A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Requisito Funcional</w:t>
            </w:r>
          </w:p>
          <w:p w:rsidR="00A37D7A" w:rsidRPr="00E11B42" w:rsidRDefault="00A37D7A" w:rsidP="00342E06">
            <w:pPr>
              <w:rPr>
                <w:rFonts w:ascii="Arial" w:hAnsi="Arial" w:cs="Arial"/>
                <w:sz w:val="20"/>
                <w:szCs w:val="20"/>
              </w:rPr>
            </w:pPr>
          </w:p>
          <w:p w:rsidR="00A37D7A" w:rsidRPr="00E11B42" w:rsidRDefault="00A37D7A" w:rsidP="00342E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D7A" w:rsidRPr="00E11B42" w:rsidRDefault="00342E06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D7A" w:rsidRPr="00E11B42" w:rsidRDefault="000F0FBA" w:rsidP="00342E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A37D7A" w:rsidRPr="00E11B42" w:rsidTr="0079362F">
        <w:trPr>
          <w:trHeight w:val="907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D7A" w:rsidRPr="00E11B42" w:rsidRDefault="00A37D7A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[RF005</w:t>
            </w:r>
            <w:r w:rsidR="001D1BBD" w:rsidRPr="00E11B42">
              <w:rPr>
                <w:rFonts w:ascii="Arial" w:hAnsi="Arial" w:cs="Arial"/>
                <w:sz w:val="20"/>
                <w:szCs w:val="20"/>
              </w:rPr>
              <w:t xml:space="preserve">] – </w:t>
            </w:r>
            <w:r w:rsidR="0079362F" w:rsidRPr="00E11B42">
              <w:rPr>
                <w:rFonts w:ascii="Arial" w:hAnsi="Arial" w:cs="Arial"/>
                <w:sz w:val="20"/>
                <w:szCs w:val="20"/>
              </w:rPr>
              <w:t xml:space="preserve">O Sistema deve </w:t>
            </w:r>
            <w:r w:rsidR="0079362F">
              <w:rPr>
                <w:rFonts w:ascii="Arial" w:hAnsi="Arial" w:cs="Arial"/>
                <w:sz w:val="20"/>
                <w:szCs w:val="20"/>
              </w:rPr>
              <w:t xml:space="preserve">promover </w:t>
            </w:r>
            <w:r w:rsidR="001D1BBD" w:rsidRPr="00E11B42">
              <w:rPr>
                <w:rFonts w:ascii="Arial" w:hAnsi="Arial" w:cs="Arial"/>
                <w:sz w:val="20"/>
                <w:szCs w:val="20"/>
              </w:rPr>
              <w:t>relatórios de acordo com os filtros selecionados.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37D7A" w:rsidRPr="00E11B42" w:rsidRDefault="00A37D7A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Requisito Funcional</w:t>
            </w:r>
          </w:p>
          <w:p w:rsidR="00A37D7A" w:rsidRPr="00E11B42" w:rsidRDefault="00A37D7A" w:rsidP="00342E06">
            <w:pPr>
              <w:rPr>
                <w:rFonts w:ascii="Arial" w:hAnsi="Arial" w:cs="Arial"/>
                <w:sz w:val="20"/>
                <w:szCs w:val="20"/>
              </w:rPr>
            </w:pPr>
          </w:p>
          <w:p w:rsidR="00A37D7A" w:rsidRPr="00E11B42" w:rsidRDefault="00A37D7A" w:rsidP="00342E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D7A" w:rsidRPr="00E11B42" w:rsidRDefault="00342E06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D7A" w:rsidRPr="00E11B42" w:rsidRDefault="00342E06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16CFC" w:rsidRPr="00E11B42" w:rsidTr="0079362F">
        <w:trPr>
          <w:trHeight w:val="907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CFC" w:rsidRPr="00E11B42" w:rsidRDefault="0079362F" w:rsidP="007936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[RF006</w:t>
            </w:r>
            <w:r w:rsidR="00D16CFC" w:rsidRPr="00E11B42">
              <w:rPr>
                <w:rFonts w:ascii="Arial" w:hAnsi="Arial" w:cs="Arial"/>
                <w:sz w:val="20"/>
                <w:szCs w:val="20"/>
              </w:rPr>
              <w:t xml:space="preserve">] – </w:t>
            </w:r>
            <w:r w:rsidRPr="00E11B42">
              <w:rPr>
                <w:rFonts w:ascii="Arial" w:hAnsi="Arial" w:cs="Arial"/>
                <w:sz w:val="20"/>
                <w:szCs w:val="20"/>
              </w:rPr>
              <w:t xml:space="preserve">O Sistema deve </w:t>
            </w:r>
            <w:r>
              <w:rPr>
                <w:rFonts w:ascii="Arial" w:hAnsi="Arial" w:cs="Arial"/>
                <w:sz w:val="20"/>
                <w:szCs w:val="20"/>
              </w:rPr>
              <w:t>promover o cadastro de acesso de usuários no sistema, e suas manipulações de permissões (CRUD).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6CFC" w:rsidRPr="00E11B42" w:rsidRDefault="00D16CFC" w:rsidP="00D2736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Requisito Funcional</w:t>
            </w:r>
          </w:p>
          <w:p w:rsidR="00D16CFC" w:rsidRPr="00E11B42" w:rsidRDefault="00D16CFC" w:rsidP="00D27366">
            <w:pPr>
              <w:rPr>
                <w:rFonts w:ascii="Arial" w:hAnsi="Arial" w:cs="Arial"/>
                <w:sz w:val="20"/>
                <w:szCs w:val="20"/>
              </w:rPr>
            </w:pPr>
          </w:p>
          <w:p w:rsidR="00D16CFC" w:rsidRPr="00E11B42" w:rsidRDefault="00D16CFC" w:rsidP="00D273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CFC" w:rsidRPr="00E11B42" w:rsidRDefault="00D16CFC" w:rsidP="00D2736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CFC" w:rsidRPr="00E11B42" w:rsidRDefault="00D16CFC" w:rsidP="00D2736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16CFC" w:rsidRPr="00E11B42" w:rsidTr="0079362F">
        <w:trPr>
          <w:trHeight w:val="907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CFC" w:rsidRPr="00E11B42" w:rsidRDefault="00D16CFC" w:rsidP="00B945F4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 xml:space="preserve">[RNF001] – O Sistema deve </w:t>
            </w:r>
            <w:r>
              <w:rPr>
                <w:rFonts w:ascii="Arial" w:hAnsi="Arial" w:cs="Arial"/>
                <w:sz w:val="20"/>
                <w:szCs w:val="20"/>
              </w:rPr>
              <w:t xml:space="preserve">ser implementado com tecnologias web (HTML, CSS,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JavaScript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ServLets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JSP).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6CFC" w:rsidRPr="00E11B42" w:rsidRDefault="00D16CFC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Requisito Não Funcional</w:t>
            </w:r>
          </w:p>
          <w:p w:rsidR="00D16CFC" w:rsidRPr="00E11B42" w:rsidRDefault="00D16CFC" w:rsidP="00342E06">
            <w:pPr>
              <w:rPr>
                <w:rFonts w:ascii="Arial" w:hAnsi="Arial" w:cs="Arial"/>
                <w:sz w:val="20"/>
                <w:szCs w:val="20"/>
              </w:rPr>
            </w:pPr>
          </w:p>
          <w:p w:rsidR="00D16CFC" w:rsidRPr="00E11B42" w:rsidRDefault="00D16CFC" w:rsidP="00342E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CFC" w:rsidRPr="00E11B42" w:rsidRDefault="00D16CFC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CFC" w:rsidRPr="00E11B42" w:rsidRDefault="00D16CFC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16CFC" w:rsidRPr="00E11B42" w:rsidTr="0079362F">
        <w:trPr>
          <w:trHeight w:val="836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CFC" w:rsidRPr="00E11B42" w:rsidRDefault="00D16CFC" w:rsidP="00D16CFC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[RNF</w:t>
            </w:r>
            <w:r>
              <w:rPr>
                <w:rFonts w:ascii="Arial" w:hAnsi="Arial" w:cs="Arial"/>
                <w:sz w:val="20"/>
                <w:szCs w:val="20"/>
              </w:rPr>
              <w:t>002</w:t>
            </w:r>
            <w:r w:rsidRPr="00E11B42">
              <w:rPr>
                <w:rFonts w:ascii="Arial" w:hAnsi="Arial" w:cs="Arial"/>
                <w:sz w:val="20"/>
                <w:szCs w:val="20"/>
              </w:rPr>
              <w:t>] – O S</w:t>
            </w:r>
            <w:r>
              <w:rPr>
                <w:rFonts w:ascii="Arial" w:hAnsi="Arial" w:cs="Arial"/>
                <w:sz w:val="20"/>
                <w:szCs w:val="20"/>
              </w:rPr>
              <w:t xml:space="preserve">istema deve ser conectado ao Baco de Dados Relacional Derby e Servidor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GlassFish</w:t>
            </w:r>
            <w:proofErr w:type="spellEnd"/>
            <w:proofErr w:type="gramEnd"/>
            <w:r w:rsidRPr="00E11B4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6CFC" w:rsidRPr="00E11B42" w:rsidRDefault="00D16CFC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Requisito Não Funcional</w:t>
            </w:r>
          </w:p>
          <w:p w:rsidR="00D16CFC" w:rsidRPr="00E11B42" w:rsidRDefault="00D16CFC" w:rsidP="00342E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CFC" w:rsidRPr="00E11B42" w:rsidRDefault="00D16CFC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CFC" w:rsidRPr="00E11B42" w:rsidRDefault="00D16CFC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16CFC" w:rsidRPr="00E11B42" w:rsidTr="0079362F">
        <w:trPr>
          <w:trHeight w:val="422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CFC" w:rsidRPr="00E11B42" w:rsidRDefault="00D16CFC" w:rsidP="0032391F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[RNF</w:t>
            </w:r>
            <w:r>
              <w:rPr>
                <w:rFonts w:ascii="Arial" w:hAnsi="Arial" w:cs="Arial"/>
                <w:sz w:val="20"/>
                <w:szCs w:val="20"/>
              </w:rPr>
              <w:t>003</w:t>
            </w:r>
            <w:r w:rsidRPr="00E11B42">
              <w:rPr>
                <w:rFonts w:ascii="Arial" w:hAnsi="Arial" w:cs="Arial"/>
                <w:sz w:val="20"/>
                <w:szCs w:val="20"/>
              </w:rPr>
              <w:t xml:space="preserve">] – O Sistema deve </w:t>
            </w:r>
            <w:r>
              <w:rPr>
                <w:rFonts w:ascii="Arial" w:hAnsi="Arial" w:cs="Arial"/>
                <w:sz w:val="20"/>
                <w:szCs w:val="20"/>
              </w:rPr>
              <w:t>usar conceitos de Programação Orientada a Objetos, como herança, polimorfismo, classe abstrata e encapsulamento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..</w:t>
            </w:r>
            <w:proofErr w:type="gram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6CFC" w:rsidRDefault="00D16CFC" w:rsidP="00342E06">
            <w:pPr>
              <w:rPr>
                <w:rFonts w:ascii="Arial" w:hAnsi="Arial" w:cs="Arial"/>
                <w:sz w:val="20"/>
                <w:szCs w:val="20"/>
              </w:rPr>
            </w:pPr>
          </w:p>
          <w:p w:rsidR="00D16CFC" w:rsidRPr="00E11B42" w:rsidRDefault="00D16CFC" w:rsidP="00342E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E11B42">
              <w:rPr>
                <w:rFonts w:ascii="Arial" w:hAnsi="Arial" w:cs="Arial"/>
                <w:sz w:val="20"/>
                <w:szCs w:val="20"/>
              </w:rPr>
              <w:t>Requisito Não Funcional</w:t>
            </w:r>
          </w:p>
          <w:p w:rsidR="00D16CFC" w:rsidRPr="00E11B42" w:rsidRDefault="00D16CFC" w:rsidP="00342E06">
            <w:pPr>
              <w:rPr>
                <w:rFonts w:ascii="Arial" w:hAnsi="Arial" w:cs="Arial"/>
                <w:sz w:val="20"/>
                <w:szCs w:val="20"/>
              </w:rPr>
            </w:pPr>
          </w:p>
          <w:p w:rsidR="00D16CFC" w:rsidRPr="00E11B42" w:rsidRDefault="00D16CFC" w:rsidP="00342E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CFC" w:rsidRPr="00E11B42" w:rsidRDefault="00D16CFC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CFC" w:rsidRPr="00E11B42" w:rsidRDefault="00D16CFC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16CFC" w:rsidRPr="00E11B42" w:rsidTr="0079362F">
        <w:trPr>
          <w:trHeight w:val="706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CFC" w:rsidRPr="00E11B42" w:rsidRDefault="00D16CFC" w:rsidP="00D16CFC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[RNF</w:t>
            </w:r>
            <w:r>
              <w:rPr>
                <w:rFonts w:ascii="Arial" w:hAnsi="Arial" w:cs="Arial"/>
                <w:sz w:val="20"/>
                <w:szCs w:val="20"/>
              </w:rPr>
              <w:t xml:space="preserve">004] – O Sistema deve ser implementado utilizando 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Maven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seguir a convenção Java e usar arquitetura</w:t>
            </w:r>
            <w:r w:rsidRPr="00E11B4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MVC (Model-View-Controller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6CFC" w:rsidRPr="00E11B42" w:rsidRDefault="00D16CFC" w:rsidP="0032391F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Requisito Não Funcional</w:t>
            </w:r>
          </w:p>
          <w:p w:rsidR="00D16CFC" w:rsidRPr="00E11B42" w:rsidRDefault="00D16CFC" w:rsidP="00342E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CFC" w:rsidRPr="00E11B42" w:rsidRDefault="00D16CFC" w:rsidP="00D2736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CFC" w:rsidRPr="00E11B42" w:rsidRDefault="00D16CFC" w:rsidP="00D2736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</w:tbl>
    <w:p w:rsidR="003554D8" w:rsidRPr="00E11B42" w:rsidRDefault="003554D8" w:rsidP="00342E06">
      <w:pPr>
        <w:rPr>
          <w:rFonts w:ascii="Arial" w:hAnsi="Arial" w:cs="Arial"/>
          <w:sz w:val="20"/>
          <w:szCs w:val="20"/>
        </w:rPr>
      </w:pPr>
    </w:p>
    <w:sectPr w:rsidR="003554D8" w:rsidRPr="00E11B42" w:rsidSect="005A697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162E" w:rsidRDefault="003F162E" w:rsidP="003845A1">
      <w:r>
        <w:separator/>
      </w:r>
    </w:p>
  </w:endnote>
  <w:endnote w:type="continuationSeparator" w:id="0">
    <w:p w:rsidR="003F162E" w:rsidRDefault="003F162E" w:rsidP="003845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162E" w:rsidRDefault="003F162E" w:rsidP="003845A1">
      <w:r>
        <w:separator/>
      </w:r>
    </w:p>
  </w:footnote>
  <w:footnote w:type="continuationSeparator" w:id="0">
    <w:p w:rsidR="003F162E" w:rsidRDefault="003F162E" w:rsidP="003845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5A1" w:rsidRDefault="003845A1" w:rsidP="003845A1">
    <w:pPr>
      <w:pStyle w:val="Cabealho"/>
    </w:pPr>
    <w:r>
      <w:t>Nome do P</w:t>
    </w:r>
    <w:r w:rsidR="00A37D7A">
      <w:t>rojeto/ Módulo de Sis</w:t>
    </w:r>
    <w:r w:rsidR="00E11B42">
      <w:t>tema: Sistema de venda e serviços de livraria</w:t>
    </w:r>
  </w:p>
  <w:p w:rsidR="003845A1" w:rsidRDefault="003845A1">
    <w:pPr>
      <w:pStyle w:val="Cabealho"/>
    </w:pPr>
  </w:p>
  <w:p w:rsidR="003845A1" w:rsidRDefault="003845A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B7615"/>
    <w:multiLevelType w:val="hybridMultilevel"/>
    <w:tmpl w:val="C0089DB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FF6CC4"/>
    <w:multiLevelType w:val="hybridMultilevel"/>
    <w:tmpl w:val="9672048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47D1721D"/>
    <w:multiLevelType w:val="hybridMultilevel"/>
    <w:tmpl w:val="33140380"/>
    <w:lvl w:ilvl="0" w:tplc="805E0B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3A0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889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C85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68F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883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503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E67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E0A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581F5EAF"/>
    <w:multiLevelType w:val="hybridMultilevel"/>
    <w:tmpl w:val="63B806F8"/>
    <w:lvl w:ilvl="0" w:tplc="A676830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D94A80A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1560DE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D46EB7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3C09A6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0FA861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D42E57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5908A1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1768E1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>
    <w:nsid w:val="5D3C7EA3"/>
    <w:multiLevelType w:val="hybridMultilevel"/>
    <w:tmpl w:val="1B3C107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1BBD"/>
    <w:rsid w:val="000070F6"/>
    <w:rsid w:val="00012670"/>
    <w:rsid w:val="000D6561"/>
    <w:rsid w:val="000F0FBA"/>
    <w:rsid w:val="001109EE"/>
    <w:rsid w:val="00124A8B"/>
    <w:rsid w:val="001729FF"/>
    <w:rsid w:val="001D1BBD"/>
    <w:rsid w:val="001F18DB"/>
    <w:rsid w:val="0020628C"/>
    <w:rsid w:val="00264AF4"/>
    <w:rsid w:val="00266026"/>
    <w:rsid w:val="002722FC"/>
    <w:rsid w:val="002816E9"/>
    <w:rsid w:val="002819D8"/>
    <w:rsid w:val="002C784E"/>
    <w:rsid w:val="0032391F"/>
    <w:rsid w:val="00342E06"/>
    <w:rsid w:val="003554D8"/>
    <w:rsid w:val="00370930"/>
    <w:rsid w:val="0038216E"/>
    <w:rsid w:val="003845A1"/>
    <w:rsid w:val="003E0C3B"/>
    <w:rsid w:val="003E7DBE"/>
    <w:rsid w:val="003F162E"/>
    <w:rsid w:val="003F7673"/>
    <w:rsid w:val="00426BE4"/>
    <w:rsid w:val="00447338"/>
    <w:rsid w:val="00456B8B"/>
    <w:rsid w:val="004A2FD5"/>
    <w:rsid w:val="004A7C15"/>
    <w:rsid w:val="00564C09"/>
    <w:rsid w:val="00583137"/>
    <w:rsid w:val="005A6975"/>
    <w:rsid w:val="005F5C22"/>
    <w:rsid w:val="005F6D1C"/>
    <w:rsid w:val="0066185A"/>
    <w:rsid w:val="00665E61"/>
    <w:rsid w:val="00686C2B"/>
    <w:rsid w:val="006E52CF"/>
    <w:rsid w:val="0079362F"/>
    <w:rsid w:val="007A5029"/>
    <w:rsid w:val="007C7EDB"/>
    <w:rsid w:val="00831032"/>
    <w:rsid w:val="008335B2"/>
    <w:rsid w:val="008462DD"/>
    <w:rsid w:val="0088343E"/>
    <w:rsid w:val="008A25C9"/>
    <w:rsid w:val="008B74FE"/>
    <w:rsid w:val="008C3B33"/>
    <w:rsid w:val="008D6B90"/>
    <w:rsid w:val="008F60DE"/>
    <w:rsid w:val="009075ED"/>
    <w:rsid w:val="00956AFA"/>
    <w:rsid w:val="0096614E"/>
    <w:rsid w:val="00991878"/>
    <w:rsid w:val="009A2ABD"/>
    <w:rsid w:val="009B53E2"/>
    <w:rsid w:val="009C4C97"/>
    <w:rsid w:val="009D783B"/>
    <w:rsid w:val="00A252DC"/>
    <w:rsid w:val="00A37D7A"/>
    <w:rsid w:val="00A83D26"/>
    <w:rsid w:val="00AA53F9"/>
    <w:rsid w:val="00AA6893"/>
    <w:rsid w:val="00B11C05"/>
    <w:rsid w:val="00B945F4"/>
    <w:rsid w:val="00BA74E9"/>
    <w:rsid w:val="00BE7E06"/>
    <w:rsid w:val="00BF0CFC"/>
    <w:rsid w:val="00C621DC"/>
    <w:rsid w:val="00C7121A"/>
    <w:rsid w:val="00D16CFC"/>
    <w:rsid w:val="00D2534B"/>
    <w:rsid w:val="00D35CF0"/>
    <w:rsid w:val="00D419EA"/>
    <w:rsid w:val="00D432B2"/>
    <w:rsid w:val="00D54505"/>
    <w:rsid w:val="00D64D64"/>
    <w:rsid w:val="00D9022F"/>
    <w:rsid w:val="00D9287F"/>
    <w:rsid w:val="00DA2742"/>
    <w:rsid w:val="00DA4428"/>
    <w:rsid w:val="00DF0744"/>
    <w:rsid w:val="00E11B42"/>
    <w:rsid w:val="00E831C4"/>
    <w:rsid w:val="00E90B44"/>
    <w:rsid w:val="00F31863"/>
    <w:rsid w:val="00F35EAF"/>
    <w:rsid w:val="00F53218"/>
    <w:rsid w:val="00FA5A32"/>
    <w:rsid w:val="00FB295A"/>
    <w:rsid w:val="00FB360B"/>
    <w:rsid w:val="00FD7AD8"/>
    <w:rsid w:val="00FF7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18DB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AA53F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70930"/>
    <w:pPr>
      <w:ind w:left="708"/>
    </w:pPr>
  </w:style>
  <w:style w:type="table" w:styleId="Tabelacomgrade">
    <w:name w:val="Table Grid"/>
    <w:basedOn w:val="Tabelanormal"/>
    <w:rsid w:val="005A69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rsid w:val="003845A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845A1"/>
    <w:rPr>
      <w:sz w:val="24"/>
      <w:szCs w:val="24"/>
    </w:rPr>
  </w:style>
  <w:style w:type="paragraph" w:styleId="Rodap">
    <w:name w:val="footer"/>
    <w:basedOn w:val="Normal"/>
    <w:link w:val="RodapChar"/>
    <w:rsid w:val="003845A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3845A1"/>
    <w:rPr>
      <w:sz w:val="24"/>
      <w:szCs w:val="24"/>
    </w:rPr>
  </w:style>
  <w:style w:type="paragraph" w:styleId="Textodebalo">
    <w:name w:val="Balloon Text"/>
    <w:basedOn w:val="Normal"/>
    <w:link w:val="TextodebaloChar"/>
    <w:rsid w:val="003845A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845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4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uneez\AppData\Local\Temp\Temp1_Templates%20Documenta&#231;&#227;o(1).zip\Templates\Modelo%20Requisito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Requisitos</Template>
  <TotalTime>8</TotalTime>
  <Pages>1</Pages>
  <Words>237</Words>
  <Characters>1284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 Corporation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Nuneez</dc:creator>
  <cp:lastModifiedBy>Nuneez</cp:lastModifiedBy>
  <cp:revision>2</cp:revision>
  <dcterms:created xsi:type="dcterms:W3CDTF">2017-03-25T18:28:00Z</dcterms:created>
  <dcterms:modified xsi:type="dcterms:W3CDTF">2017-03-25T18:28:00Z</dcterms:modified>
</cp:coreProperties>
</file>